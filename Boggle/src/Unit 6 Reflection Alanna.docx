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807D8" w14:textId="77777777" w:rsidR="007B083B" w:rsidRPr="00DB685F" w:rsidRDefault="007B083B" w:rsidP="00955A51">
      <w:pPr>
        <w:tabs>
          <w:tab w:val="right" w:pos="10285"/>
        </w:tabs>
        <w:ind w:right="220"/>
        <w:rPr>
          <w:color w:val="000000"/>
        </w:rPr>
      </w:pPr>
    </w:p>
    <w:p w14:paraId="2221EA6C" w14:textId="77777777" w:rsidR="007B083B" w:rsidRPr="00DB685F" w:rsidRDefault="007B083B">
      <w:pPr>
        <w:pStyle w:val="Heading1"/>
        <w:pBdr>
          <w:bottom w:val="single" w:sz="4" w:space="1" w:color="auto"/>
        </w:pBdr>
        <w:ind w:left="275" w:right="220"/>
        <w:rPr>
          <w:color w:val="000000"/>
          <w:sz w:val="28"/>
        </w:rPr>
      </w:pPr>
      <w:r w:rsidRPr="00DB685F">
        <w:rPr>
          <w:color w:val="000000"/>
          <w:sz w:val="28"/>
        </w:rPr>
        <w:t>Unit 6 Reflection</w:t>
      </w:r>
    </w:p>
    <w:p w14:paraId="0A2AFBF1" w14:textId="77777777" w:rsidR="007B083B" w:rsidRPr="00DB685F" w:rsidRDefault="007B083B">
      <w:pPr>
        <w:rPr>
          <w:color w:val="000000"/>
        </w:rPr>
      </w:pPr>
    </w:p>
    <w:p w14:paraId="2E1003B3" w14:textId="77777777" w:rsidR="007B083B" w:rsidRPr="00DB685F" w:rsidRDefault="00955A51">
      <w:pPr>
        <w:rPr>
          <w:color w:val="000000"/>
        </w:rPr>
      </w:pPr>
      <w:r w:rsidRPr="00DB685F">
        <w:rPr>
          <w:color w:val="000000"/>
        </w:rPr>
        <w:t>Date:</w:t>
      </w:r>
      <w:r w:rsidRPr="00DB685F">
        <w:rPr>
          <w:color w:val="000000"/>
        </w:rPr>
        <w:tab/>
      </w:r>
      <w:r w:rsidRPr="00DB685F">
        <w:rPr>
          <w:color w:val="000000"/>
        </w:rPr>
        <w:tab/>
        <w:t>May 31, 2017</w:t>
      </w:r>
    </w:p>
    <w:p w14:paraId="376AB7E1" w14:textId="77777777" w:rsidR="007B083B" w:rsidRPr="00DB685F" w:rsidRDefault="007B083B">
      <w:pPr>
        <w:rPr>
          <w:color w:val="000000"/>
        </w:rPr>
      </w:pPr>
      <w:r w:rsidRPr="00DB685F">
        <w:rPr>
          <w:color w:val="000000"/>
        </w:rPr>
        <w:t>To:</w:t>
      </w:r>
      <w:r w:rsidRPr="00DB685F">
        <w:rPr>
          <w:color w:val="000000"/>
        </w:rPr>
        <w:tab/>
      </w:r>
      <w:r w:rsidRPr="00DB685F">
        <w:rPr>
          <w:color w:val="000000"/>
        </w:rPr>
        <w:tab/>
      </w:r>
      <w:r w:rsidR="00955A51" w:rsidRPr="00DB685F">
        <w:rPr>
          <w:color w:val="000000"/>
        </w:rPr>
        <w:t>Mr. Peck</w:t>
      </w:r>
    </w:p>
    <w:p w14:paraId="141D0204" w14:textId="77777777" w:rsidR="007B083B" w:rsidRPr="00DB685F" w:rsidRDefault="007B083B">
      <w:pPr>
        <w:rPr>
          <w:color w:val="000000"/>
        </w:rPr>
      </w:pPr>
      <w:r w:rsidRPr="00DB685F">
        <w:rPr>
          <w:color w:val="000000"/>
        </w:rPr>
        <w:t>From:</w:t>
      </w:r>
      <w:r w:rsidRPr="00DB685F">
        <w:rPr>
          <w:color w:val="000000"/>
        </w:rPr>
        <w:tab/>
      </w:r>
      <w:r w:rsidR="00955A51" w:rsidRPr="00DB685F">
        <w:rPr>
          <w:color w:val="000000"/>
        </w:rPr>
        <w:t>Alanna</w:t>
      </w:r>
    </w:p>
    <w:p w14:paraId="37E30DAC" w14:textId="77777777" w:rsidR="007B083B" w:rsidRPr="00DB685F" w:rsidRDefault="007B083B">
      <w:pPr>
        <w:rPr>
          <w:color w:val="000000"/>
        </w:rPr>
      </w:pPr>
    </w:p>
    <w:p w14:paraId="1C905E7F" w14:textId="77777777" w:rsidR="007B083B" w:rsidRPr="00DB685F" w:rsidRDefault="00955A51">
      <w:pPr>
        <w:rPr>
          <w:color w:val="000000"/>
        </w:rPr>
      </w:pPr>
      <w:r w:rsidRPr="00DB685F">
        <w:rPr>
          <w:color w:val="000000"/>
        </w:rPr>
        <w:t>Subject:</w:t>
      </w:r>
      <w:r w:rsidRPr="00DB685F">
        <w:rPr>
          <w:color w:val="000000"/>
        </w:rPr>
        <w:tab/>
        <w:t xml:space="preserve">Boggle </w:t>
      </w:r>
      <w:r w:rsidR="007B083B" w:rsidRPr="00DB685F">
        <w:rPr>
          <w:color w:val="000000"/>
        </w:rPr>
        <w:t>Project Reflection</w:t>
      </w:r>
    </w:p>
    <w:p w14:paraId="6985EDE6" w14:textId="77777777" w:rsidR="007B083B" w:rsidRPr="00DB685F" w:rsidRDefault="007B083B">
      <w:pPr>
        <w:rPr>
          <w:color w:val="000000"/>
        </w:rPr>
      </w:pPr>
    </w:p>
    <w:p w14:paraId="5204807F" w14:textId="77777777" w:rsidR="007B083B" w:rsidRPr="00DB685F" w:rsidRDefault="007B083B">
      <w:pPr>
        <w:rPr>
          <w:color w:val="000000"/>
        </w:rPr>
      </w:pPr>
      <w:r w:rsidRPr="00DB685F">
        <w:rPr>
          <w:b/>
          <w:bCs/>
          <w:color w:val="000000"/>
        </w:rPr>
        <w:t>Accomplishments.</w:t>
      </w:r>
      <w:r w:rsidRPr="00DB685F">
        <w:rPr>
          <w:color w:val="000000"/>
        </w:rPr>
        <w:t xml:space="preserve"> {Describe the role you played on the project team and what you specifically contributed and accomplished.}</w:t>
      </w:r>
    </w:p>
    <w:p w14:paraId="11C27037" w14:textId="77777777" w:rsidR="00955A51" w:rsidRPr="00DB685F" w:rsidRDefault="0043634E">
      <w:pPr>
        <w:rPr>
          <w:color w:val="000000"/>
        </w:rPr>
      </w:pPr>
      <w:r w:rsidRPr="00DB685F">
        <w:rPr>
          <w:color w:val="000000"/>
        </w:rPr>
        <w:t xml:space="preserve">I was able to finish the </w:t>
      </w:r>
      <w:proofErr w:type="spellStart"/>
      <w:r w:rsidRPr="00DB685F">
        <w:rPr>
          <w:color w:val="000000"/>
        </w:rPr>
        <w:t>GoodWordOnBoardFinder</w:t>
      </w:r>
      <w:proofErr w:type="spellEnd"/>
      <w:r w:rsidRPr="00DB685F">
        <w:rPr>
          <w:color w:val="000000"/>
        </w:rPr>
        <w:t xml:space="preserve"> class that identifies words on a board. I also wrote part of the testing and I added more to the GUI. I helped the team overcome obstacles in using </w:t>
      </w:r>
      <w:proofErr w:type="spellStart"/>
      <w:r w:rsidRPr="00DB685F">
        <w:rPr>
          <w:color w:val="000000"/>
        </w:rPr>
        <w:t>git</w:t>
      </w:r>
      <w:proofErr w:type="spellEnd"/>
      <w:r w:rsidRPr="00DB685F">
        <w:rPr>
          <w:color w:val="000000"/>
        </w:rPr>
        <w:t xml:space="preserve"> as well, and was a source of help for each of the other team </w:t>
      </w:r>
      <w:proofErr w:type="gramStart"/>
      <w:r w:rsidRPr="00DB685F">
        <w:rPr>
          <w:color w:val="000000"/>
        </w:rPr>
        <w:t>members</w:t>
      </w:r>
      <w:proofErr w:type="gramEnd"/>
      <w:r w:rsidRPr="00DB685F">
        <w:rPr>
          <w:color w:val="000000"/>
        </w:rPr>
        <w:t xml:space="preserve"> respective tasks.</w:t>
      </w:r>
    </w:p>
    <w:p w14:paraId="6B57ACEB" w14:textId="77777777" w:rsidR="007B083B" w:rsidRPr="00DB685F" w:rsidRDefault="007B083B">
      <w:pPr>
        <w:rPr>
          <w:color w:val="000000"/>
        </w:rPr>
      </w:pPr>
    </w:p>
    <w:p w14:paraId="1D91A364" w14:textId="77777777" w:rsidR="0043634E" w:rsidRPr="00DB685F" w:rsidRDefault="007B083B">
      <w:pPr>
        <w:rPr>
          <w:color w:val="000000"/>
        </w:rPr>
      </w:pPr>
      <w:r w:rsidRPr="00DB685F">
        <w:rPr>
          <w:b/>
          <w:bCs/>
          <w:color w:val="000000"/>
        </w:rPr>
        <w:t>Learning Experience</w:t>
      </w:r>
      <w:r w:rsidRPr="00DB685F">
        <w:rPr>
          <w:color w:val="000000"/>
        </w:rPr>
        <w:t>. {Describe what you consider the most valuable learning experiences of the project.}</w:t>
      </w:r>
    </w:p>
    <w:p w14:paraId="7735FC15" w14:textId="77777777" w:rsidR="0043634E" w:rsidRPr="00DB685F" w:rsidRDefault="0043634E">
      <w:pPr>
        <w:rPr>
          <w:color w:val="000000"/>
        </w:rPr>
      </w:pPr>
    </w:p>
    <w:p w14:paraId="6D1499C7" w14:textId="77777777" w:rsidR="007B083B" w:rsidRPr="00DB685F" w:rsidRDefault="0043634E">
      <w:pPr>
        <w:rPr>
          <w:color w:val="000000"/>
        </w:rPr>
      </w:pPr>
      <w:r w:rsidRPr="00DB685F">
        <w:rPr>
          <w:color w:val="000000"/>
        </w:rPr>
        <w:t>I think that the most valuable part that I learned in this project is working with existing code. It’s a good real world experience as it takes more to understand code that someone else wrote than start from scratch. Because of this, I brushed up on object oriented programming and GUI in Java.</w:t>
      </w:r>
      <w:r w:rsidR="007B083B" w:rsidRPr="00DB685F">
        <w:rPr>
          <w:color w:val="000000"/>
        </w:rPr>
        <w:br/>
        <w:t xml:space="preserve"> </w:t>
      </w:r>
    </w:p>
    <w:p w14:paraId="4A5C53B7" w14:textId="77777777" w:rsidR="007B083B" w:rsidRPr="00DB685F" w:rsidRDefault="007B083B">
      <w:pPr>
        <w:rPr>
          <w:color w:val="000000"/>
        </w:rPr>
      </w:pPr>
      <w:r w:rsidRPr="00DB685F">
        <w:rPr>
          <w:b/>
          <w:bCs/>
          <w:color w:val="000000"/>
        </w:rPr>
        <w:t>Objectives</w:t>
      </w:r>
      <w:r w:rsidRPr="00DB685F">
        <w:rPr>
          <w:color w:val="000000"/>
        </w:rPr>
        <w:t>. {Evaluate your performance. Describe how your performance aligns with each of the performance objectives. Give supporting details and examples to justify your grade.}</w:t>
      </w:r>
    </w:p>
    <w:p w14:paraId="53046706" w14:textId="77777777" w:rsidR="007B083B" w:rsidRPr="00DB685F" w:rsidRDefault="007B083B">
      <w:pPr>
        <w:rPr>
          <w:color w:val="000000"/>
        </w:rPr>
      </w:pPr>
    </w:p>
    <w:p w14:paraId="6AF13F52" w14:textId="77777777" w:rsidR="007B083B" w:rsidRPr="00DB685F" w:rsidRDefault="007B083B">
      <w:pPr>
        <w:numPr>
          <w:ilvl w:val="0"/>
          <w:numId w:val="1"/>
        </w:numPr>
        <w:rPr>
          <w:color w:val="000000"/>
        </w:rPr>
      </w:pPr>
      <w:r w:rsidRPr="00DB685F">
        <w:rPr>
          <w:color w:val="000000"/>
        </w:rPr>
        <w:t>Challenge {To what degree of difficulty did you challenge yourself?}</w:t>
      </w:r>
    </w:p>
    <w:p w14:paraId="44172D71" w14:textId="77777777" w:rsidR="00955A51" w:rsidRPr="00DB685F" w:rsidRDefault="00955A51" w:rsidP="00955A51">
      <w:pPr>
        <w:numPr>
          <w:ilvl w:val="1"/>
          <w:numId w:val="1"/>
        </w:numPr>
        <w:rPr>
          <w:color w:val="000000"/>
        </w:rPr>
      </w:pPr>
      <w:r w:rsidRPr="00DB685F">
        <w:rPr>
          <w:color w:val="000000"/>
        </w:rPr>
        <w:t xml:space="preserve">I think that I challenged myself in terms of understanding the code to its entirety, and not just the part that I needed to work on. This became crucial to me because Boggle was a game already created by Duke University and all the components were so intricately woven together that I absolutely could not overlook or not understand any part of the code. Instead of asking for help, I challenged myself by understanding the code step by step and consulting Oracle documentation and rereading what we learned in class about Object Oriented programming. </w:t>
      </w:r>
    </w:p>
    <w:p w14:paraId="48371D3E" w14:textId="77777777" w:rsidR="007B083B" w:rsidRPr="00DB685F" w:rsidRDefault="007B083B">
      <w:pPr>
        <w:numPr>
          <w:ilvl w:val="0"/>
          <w:numId w:val="1"/>
        </w:numPr>
        <w:rPr>
          <w:color w:val="000000"/>
        </w:rPr>
      </w:pPr>
      <w:r w:rsidRPr="00DB685F">
        <w:rPr>
          <w:color w:val="000000"/>
        </w:rPr>
        <w:t>Effort {How hard did you work?}</w:t>
      </w:r>
    </w:p>
    <w:p w14:paraId="0569C186" w14:textId="77777777" w:rsidR="00955A51" w:rsidRPr="00DB685F" w:rsidRDefault="00955A51" w:rsidP="00955A51">
      <w:pPr>
        <w:numPr>
          <w:ilvl w:val="1"/>
          <w:numId w:val="1"/>
        </w:numPr>
        <w:rPr>
          <w:color w:val="000000"/>
        </w:rPr>
      </w:pPr>
      <w:r w:rsidRPr="00DB685F">
        <w:rPr>
          <w:color w:val="000000"/>
        </w:rPr>
        <w:t xml:space="preserve">Because this project was already partly outlined, the code that we had to write was not that much, but it was challenging. As a result, I worked hard on getting the word finding class to work, although it may not seem like I had many lines of code. </w:t>
      </w:r>
    </w:p>
    <w:p w14:paraId="4531D7AB" w14:textId="77777777" w:rsidR="007B083B" w:rsidRPr="00DB685F" w:rsidRDefault="007B083B">
      <w:pPr>
        <w:numPr>
          <w:ilvl w:val="0"/>
          <w:numId w:val="1"/>
        </w:numPr>
        <w:rPr>
          <w:color w:val="000000"/>
        </w:rPr>
      </w:pPr>
      <w:r w:rsidRPr="00DB685F">
        <w:rPr>
          <w:color w:val="000000"/>
        </w:rPr>
        <w:t>Quality {How well did you do your work?}</w:t>
      </w:r>
    </w:p>
    <w:p w14:paraId="242B987C" w14:textId="77777777" w:rsidR="00955A51" w:rsidRPr="00DB685F" w:rsidRDefault="00955A51" w:rsidP="00955A51">
      <w:pPr>
        <w:numPr>
          <w:ilvl w:val="1"/>
          <w:numId w:val="1"/>
        </w:numPr>
        <w:rPr>
          <w:color w:val="000000"/>
        </w:rPr>
      </w:pPr>
      <w:r w:rsidRPr="00DB685F">
        <w:rPr>
          <w:color w:val="000000"/>
        </w:rPr>
        <w:lastRenderedPageBreak/>
        <w:t>I had tested my class with existing Junit tests from part of the project, and in addition, I had tested my code along the way. I not only made sure that my tests passed those Junit Tests, but also added some more tests to ensure that my code was of good quality. I also tested the GUI multiple times to check if the game was working logically correctly or if the GUI made sense to a human user.</w:t>
      </w:r>
    </w:p>
    <w:p w14:paraId="37858CF6" w14:textId="77777777" w:rsidR="007B083B" w:rsidRPr="00DB685F" w:rsidRDefault="007B083B">
      <w:pPr>
        <w:numPr>
          <w:ilvl w:val="0"/>
          <w:numId w:val="1"/>
        </w:numPr>
        <w:rPr>
          <w:color w:val="000000"/>
        </w:rPr>
      </w:pPr>
      <w:r w:rsidRPr="00DB685F">
        <w:rPr>
          <w:color w:val="000000"/>
        </w:rPr>
        <w:t>Problem Solving {How resourceful were you?}</w:t>
      </w:r>
    </w:p>
    <w:p w14:paraId="197D90E3" w14:textId="77777777" w:rsidR="00955A51" w:rsidRPr="00DB685F" w:rsidRDefault="00955A51" w:rsidP="00955A51">
      <w:pPr>
        <w:numPr>
          <w:ilvl w:val="1"/>
          <w:numId w:val="1"/>
        </w:numPr>
        <w:rPr>
          <w:color w:val="000000"/>
        </w:rPr>
      </w:pPr>
      <w:r w:rsidRPr="00DB685F">
        <w:rPr>
          <w:color w:val="000000"/>
        </w:rPr>
        <w:t>When I had an issue with my code, I would try to figure it out myself through Stack Overflow or through the documentation that existed in the project beforehand. I had lots of problems with the recursive backtracking so I traced my code with print statements a lot of the times and that was immensely helpful.</w:t>
      </w:r>
    </w:p>
    <w:p w14:paraId="012C0DF0" w14:textId="77777777" w:rsidR="007B083B" w:rsidRPr="00DB685F" w:rsidRDefault="007B083B">
      <w:pPr>
        <w:numPr>
          <w:ilvl w:val="0"/>
          <w:numId w:val="1"/>
        </w:numPr>
        <w:rPr>
          <w:color w:val="000000"/>
        </w:rPr>
      </w:pPr>
      <w:r w:rsidRPr="00DB685F">
        <w:rPr>
          <w:color w:val="000000"/>
        </w:rPr>
        <w:t>Results {How useful were the results of your efforts?}</w:t>
      </w:r>
    </w:p>
    <w:p w14:paraId="121F6FE1" w14:textId="77777777" w:rsidR="00955A51" w:rsidRPr="00DB685F" w:rsidRDefault="00955A51" w:rsidP="00955A51">
      <w:pPr>
        <w:numPr>
          <w:ilvl w:val="1"/>
          <w:numId w:val="1"/>
        </w:numPr>
        <w:rPr>
          <w:color w:val="000000"/>
        </w:rPr>
      </w:pPr>
      <w:r w:rsidRPr="00DB685F">
        <w:rPr>
          <w:color w:val="000000"/>
        </w:rPr>
        <w:t xml:space="preserve">The results of my efforts were very useful, as my code passed all the Junit tests. The code can now identify words on the board when it could not before </w:t>
      </w:r>
      <w:proofErr w:type="gramStart"/>
      <w:r w:rsidRPr="00DB685F">
        <w:rPr>
          <w:color w:val="000000"/>
        </w:rPr>
        <w:t>using</w:t>
      </w:r>
      <w:proofErr w:type="gramEnd"/>
      <w:r w:rsidRPr="00DB685F">
        <w:rPr>
          <w:color w:val="000000"/>
        </w:rPr>
        <w:t xml:space="preserve"> </w:t>
      </w:r>
      <w:proofErr w:type="spellStart"/>
      <w:r w:rsidRPr="00DB685F">
        <w:rPr>
          <w:color w:val="000000"/>
        </w:rPr>
        <w:t>BadWordOnBoardFinder</w:t>
      </w:r>
      <w:proofErr w:type="spellEnd"/>
      <w:r w:rsidRPr="00DB685F">
        <w:rPr>
          <w:color w:val="000000"/>
        </w:rPr>
        <w:t xml:space="preserve">, and because I finished my code early, my partners were able to smoothly test their code. </w:t>
      </w:r>
    </w:p>
    <w:p w14:paraId="5B13CD59" w14:textId="77777777" w:rsidR="00955A51" w:rsidRPr="00DB685F" w:rsidRDefault="007B083B" w:rsidP="00955A51">
      <w:pPr>
        <w:numPr>
          <w:ilvl w:val="0"/>
          <w:numId w:val="1"/>
        </w:numPr>
        <w:rPr>
          <w:color w:val="000000"/>
        </w:rPr>
      </w:pPr>
      <w:r w:rsidRPr="00DB685F">
        <w:rPr>
          <w:color w:val="000000"/>
        </w:rPr>
        <w:t>Teamwork {What kind of team player were you?}</w:t>
      </w:r>
    </w:p>
    <w:p w14:paraId="21B9C708" w14:textId="77777777" w:rsidR="00955A51" w:rsidRPr="00DB685F" w:rsidRDefault="00955A51" w:rsidP="00955A51">
      <w:pPr>
        <w:numPr>
          <w:ilvl w:val="1"/>
          <w:numId w:val="1"/>
        </w:numPr>
        <w:rPr>
          <w:color w:val="000000"/>
        </w:rPr>
      </w:pPr>
      <w:r w:rsidRPr="00955A51">
        <w:rPr>
          <w:color w:val="000000"/>
        </w:rPr>
        <w:t>Since I had the most experience with GitHub, I was the go-to person on how to get t</w:t>
      </w:r>
      <w:r w:rsidRPr="00955A51">
        <w:rPr>
          <w:color w:val="000000"/>
        </w:rPr>
        <w:t xml:space="preserve">hings working when sharing code -- I helped my group members a lot when it came to </w:t>
      </w:r>
      <w:proofErr w:type="spellStart"/>
      <w:r w:rsidRPr="00955A51">
        <w:rPr>
          <w:color w:val="000000"/>
        </w:rPr>
        <w:t>Git</w:t>
      </w:r>
      <w:proofErr w:type="spellEnd"/>
      <w:r w:rsidRPr="00955A51">
        <w:rPr>
          <w:color w:val="000000"/>
        </w:rPr>
        <w:t xml:space="preserve"> in general.</w:t>
      </w:r>
      <w:r>
        <w:rPr>
          <w:color w:val="000000"/>
        </w:rPr>
        <w:t xml:space="preserve"> I was a valuable source in terms of sharing code as it was much easier to consult me than the internet, and I’m glad I was able to teach my teammates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. We collaborated on splitting the work, both code and non-code parts</w:t>
      </w:r>
      <w:r w:rsidR="0043634E">
        <w:rPr>
          <w:color w:val="000000"/>
        </w:rPr>
        <w:t>, and overall we had great teamwork.</w:t>
      </w:r>
      <w:r>
        <w:rPr>
          <w:color w:val="000000"/>
        </w:rPr>
        <w:t xml:space="preserve"> </w:t>
      </w:r>
    </w:p>
    <w:p w14:paraId="6F154B14" w14:textId="77777777" w:rsidR="00955A51" w:rsidRPr="00955A51" w:rsidRDefault="00955A51" w:rsidP="00955A51">
      <w:pPr>
        <w:ind w:left="1080"/>
        <w:rPr>
          <w:color w:val="000000"/>
        </w:rPr>
      </w:pPr>
    </w:p>
    <w:p w14:paraId="1EEE41EB" w14:textId="77777777" w:rsidR="00955A51" w:rsidRPr="00DB685F" w:rsidRDefault="00955A51" w:rsidP="0043634E">
      <w:pPr>
        <w:rPr>
          <w:color w:val="000000"/>
        </w:rPr>
      </w:pPr>
    </w:p>
    <w:p w14:paraId="35638D64" w14:textId="77777777" w:rsidR="007B083B" w:rsidRPr="00DB685F" w:rsidRDefault="007B083B">
      <w:pPr>
        <w:rPr>
          <w:color w:val="000000"/>
        </w:rPr>
      </w:pPr>
    </w:p>
    <w:p w14:paraId="473417EF" w14:textId="77777777" w:rsidR="007B083B" w:rsidRPr="00DB685F" w:rsidRDefault="007B083B">
      <w:pPr>
        <w:rPr>
          <w:color w:val="000000"/>
        </w:rPr>
      </w:pPr>
      <w:r w:rsidRPr="00DB685F">
        <w:rPr>
          <w:b/>
          <w:bCs/>
          <w:color w:val="000000"/>
        </w:rPr>
        <w:t>Overall Assessment</w:t>
      </w:r>
      <w:r w:rsidRPr="00DB685F">
        <w:rPr>
          <w:color w:val="000000"/>
        </w:rPr>
        <w:t xml:space="preserve"> {Give yourself an overall letter grade with an explanation.}</w:t>
      </w:r>
    </w:p>
    <w:p w14:paraId="3487072A" w14:textId="77777777" w:rsidR="007B083B" w:rsidRPr="00DB685F" w:rsidRDefault="007B083B">
      <w:pPr>
        <w:rPr>
          <w:color w:val="000000"/>
        </w:rPr>
      </w:pPr>
    </w:p>
    <w:p w14:paraId="3B2A99D8" w14:textId="77777777" w:rsidR="007B083B" w:rsidRPr="00DB685F" w:rsidRDefault="0043634E">
      <w:pPr>
        <w:rPr>
          <w:color w:val="000000"/>
        </w:rPr>
      </w:pPr>
      <w:r w:rsidRPr="00DB685F">
        <w:rPr>
          <w:color w:val="000000"/>
        </w:rPr>
        <w:t>I would give myself an A because I think that as a team player, I worked well with my group, and as a student, I learned a lot about computer science in the project. I was an integral part in keeping the group stable, and the project successful as the word finder part was one of the major tasks.</w:t>
      </w:r>
    </w:p>
    <w:p w14:paraId="6C5CC729" w14:textId="77777777" w:rsidR="007B083B" w:rsidRPr="00DB685F" w:rsidRDefault="007B083B">
      <w:pPr>
        <w:rPr>
          <w:color w:val="000000"/>
        </w:rPr>
      </w:pPr>
    </w:p>
    <w:p w14:paraId="3E516BFA" w14:textId="77777777" w:rsidR="007B083B" w:rsidRPr="00DB685F" w:rsidRDefault="007B083B">
      <w:pPr>
        <w:rPr>
          <w:color w:val="000000"/>
        </w:rPr>
      </w:pPr>
      <w:r w:rsidRPr="00DB685F">
        <w:rPr>
          <w:color w:val="000000"/>
        </w:rPr>
        <w:t xml:space="preserve"> </w:t>
      </w:r>
    </w:p>
    <w:p w14:paraId="54A827DE" w14:textId="77777777" w:rsidR="007B083B" w:rsidRPr="00DB685F" w:rsidRDefault="007B083B">
      <w:pPr>
        <w:pStyle w:val="Header"/>
        <w:tabs>
          <w:tab w:val="clear" w:pos="4320"/>
          <w:tab w:val="clear" w:pos="8640"/>
        </w:tabs>
        <w:ind w:left="275" w:right="220"/>
        <w:rPr>
          <w:color w:val="000000"/>
        </w:rPr>
      </w:pPr>
      <w:bookmarkStart w:id="0" w:name="_GoBack"/>
      <w:bookmarkEnd w:id="0"/>
    </w:p>
    <w:sectPr w:rsidR="007B083B" w:rsidRPr="00DB685F">
      <w:headerReference w:type="default" r:id="rId7"/>
      <w:footerReference w:type="default" r:id="rId8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B8FE2" w14:textId="77777777" w:rsidR="00DB685F" w:rsidRDefault="00DB685F">
      <w:r>
        <w:separator/>
      </w:r>
    </w:p>
  </w:endnote>
  <w:endnote w:type="continuationSeparator" w:id="0">
    <w:p w14:paraId="52FB72FA" w14:textId="77777777" w:rsidR="00DB685F" w:rsidRDefault="00DB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8C8A6" w14:textId="77777777" w:rsidR="007B083B" w:rsidRDefault="007B083B">
    <w:pPr>
      <w:pStyle w:val="Footer"/>
      <w:tabs>
        <w:tab w:val="clear" w:pos="4320"/>
        <w:tab w:val="clear" w:pos="8640"/>
        <w:tab w:val="right" w:pos="10450"/>
      </w:tabs>
    </w:pPr>
    <w:r>
      <w:pict w14:anchorId="269075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pt;height:32pt">
          <v:imagedata r:id="rId1" o:title="ant_bitmap"/>
        </v:shape>
      </w:pict>
    </w:r>
    <w:r>
      <w:t xml:space="preserve"> </w:t>
    </w:r>
    <w:fldSimple w:instr=" FILENAME ">
      <w:r w:rsidR="00955A51">
        <w:rPr>
          <w:noProof/>
        </w:rPr>
        <w:t>Document3</w:t>
      </w:r>
    </w:fldSimple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634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634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D992C" w14:textId="77777777" w:rsidR="00DB685F" w:rsidRDefault="00DB685F">
      <w:r>
        <w:separator/>
      </w:r>
    </w:p>
  </w:footnote>
  <w:footnote w:type="continuationSeparator" w:id="0">
    <w:p w14:paraId="6D5DCF1E" w14:textId="77777777" w:rsidR="00DB685F" w:rsidRDefault="00DB68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197BE" w14:textId="77777777" w:rsidR="007B083B" w:rsidRDefault="007B083B" w:rsidP="00955A51">
    <w:pPr>
      <w:pStyle w:val="Header"/>
      <w:tabs>
        <w:tab w:val="clear" w:pos="8640"/>
        <w:tab w:val="right" w:pos="1045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64C4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42211D5"/>
    <w:multiLevelType w:val="hybridMultilevel"/>
    <w:tmpl w:val="AA2CCC66"/>
    <w:lvl w:ilvl="0" w:tplc="82D21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5A51"/>
    <w:rsid w:val="0043634E"/>
    <w:rsid w:val="007B083B"/>
    <w:rsid w:val="00955A51"/>
    <w:rsid w:val="00DB2203"/>
    <w:rsid w:val="00D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FF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anna/Downloads/06_template_reflection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06_template_reflection (1).dot</Template>
  <TotalTime>15</TotalTime>
  <Pages>2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Alanna Zhou</dc:creator>
  <cp:keywords/>
  <dc:description/>
  <cp:lastModifiedBy>Alanna Zhou</cp:lastModifiedBy>
  <cp:revision>1</cp:revision>
  <cp:lastPrinted>2005-02-14T20:41:00Z</cp:lastPrinted>
  <dcterms:created xsi:type="dcterms:W3CDTF">2017-06-01T06:41:00Z</dcterms:created>
  <dcterms:modified xsi:type="dcterms:W3CDTF">2017-06-01T06:56:00Z</dcterms:modified>
</cp:coreProperties>
</file>